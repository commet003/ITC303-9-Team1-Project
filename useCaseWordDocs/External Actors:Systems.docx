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802D" w14:textId="77777777" w:rsidR="00485762" w:rsidRDefault="00485762" w:rsidP="00C30076">
      <w:pPr>
        <w:pStyle w:val="Heading1"/>
        <w:spacing w:before="0" w:after="120"/>
        <w:jc w:val="center"/>
      </w:pPr>
      <w:r>
        <w:t>ADHD Task Manager</w:t>
      </w:r>
      <w:r>
        <w:t xml:space="preserve"> </w:t>
      </w:r>
    </w:p>
    <w:p w14:paraId="679F71B2" w14:textId="69CE8FC7"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485762">
        <w:t>External Actors Interacting with ADHD Task Manager</w:t>
      </w:r>
    </w:p>
    <w:p w14:paraId="6AD99C6B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14:paraId="39529E25" w14:textId="30461BD3" w:rsidR="00C30076" w:rsidRDefault="00C30076" w:rsidP="00C30076">
      <w:pPr>
        <w:pStyle w:val="ListParagraph"/>
        <w:ind w:left="1080"/>
      </w:pPr>
      <w:r>
        <w:t xml:space="preserve">When </w:t>
      </w:r>
      <w:r w:rsidR="00485762">
        <w:t>an external actor (or system) wants to add something to the app</w:t>
      </w:r>
    </w:p>
    <w:p w14:paraId="3189D339" w14:textId="7659C7C9" w:rsidR="00C30076" w:rsidRDefault="00C30076" w:rsidP="00C30076">
      <w:pPr>
        <w:pStyle w:val="ListParagraph"/>
        <w:ind w:left="1080"/>
      </w:pPr>
      <w:r>
        <w:t xml:space="preserve">Wants </w:t>
      </w:r>
      <w:r w:rsidR="00485762">
        <w:t xml:space="preserve">to add </w:t>
      </w:r>
      <w:r w:rsidR="00485762">
        <w:t xml:space="preserve">or receive </w:t>
      </w:r>
      <w:r w:rsidR="00485762">
        <w:t>something to</w:t>
      </w:r>
      <w:r w:rsidR="00485762">
        <w:t>/from</w:t>
      </w:r>
      <w:r w:rsidR="00485762">
        <w:t xml:space="preserve"> the app</w:t>
      </w:r>
      <w:r w:rsidR="00485762">
        <w:t xml:space="preserve">, </w:t>
      </w:r>
      <w:r>
        <w:t xml:space="preserve">they </w:t>
      </w:r>
      <w:r w:rsidR="00485762">
        <w:t xml:space="preserve">need to interact with the </w:t>
      </w:r>
      <w:proofErr w:type="gramStart"/>
      <w:r w:rsidR="00485762">
        <w:t>app</w:t>
      </w:r>
      <w:proofErr w:type="gramEnd"/>
    </w:p>
    <w:p w14:paraId="0F790D1F" w14:textId="44355937" w:rsidR="00C30076" w:rsidRDefault="00C30076" w:rsidP="00C30076">
      <w:pPr>
        <w:pStyle w:val="ListParagraph"/>
        <w:ind w:left="1080"/>
      </w:pPr>
      <w:r>
        <w:t xml:space="preserve">So that </w:t>
      </w:r>
      <w:r w:rsidR="00485762">
        <w:t>contents/items can be added or retrieved.</w:t>
      </w:r>
    </w:p>
    <w:p w14:paraId="31F928D1" w14:textId="77777777" w:rsidR="00C30076" w:rsidRDefault="00C30076" w:rsidP="00C30076">
      <w:pPr>
        <w:pStyle w:val="ListParagraph"/>
        <w:ind w:left="1080"/>
      </w:pPr>
    </w:p>
    <w:p w14:paraId="3E9FA980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14:paraId="0E366999" w14:textId="0F0758AD" w:rsidR="00C30076" w:rsidRDefault="00485762" w:rsidP="00C30076">
      <w:pPr>
        <w:pStyle w:val="ListParagraph"/>
        <w:numPr>
          <w:ilvl w:val="1"/>
          <w:numId w:val="3"/>
        </w:numPr>
      </w:pPr>
      <w:r>
        <w:t xml:space="preserve">Email </w:t>
      </w:r>
    </w:p>
    <w:p w14:paraId="587DBABE" w14:textId="27E19913" w:rsidR="00C30076" w:rsidRDefault="00485762" w:rsidP="00C30076">
      <w:pPr>
        <w:pStyle w:val="ListParagraph"/>
        <w:ind w:left="1080"/>
      </w:pPr>
      <w:r>
        <w:t>App can extract date from the email and add to reminders.</w:t>
      </w:r>
    </w:p>
    <w:p w14:paraId="6A71F2A6" w14:textId="77777777" w:rsidR="00C30076" w:rsidRDefault="00C30076" w:rsidP="00C30076">
      <w:pPr>
        <w:pStyle w:val="ListParagraph"/>
        <w:ind w:left="1080"/>
      </w:pPr>
    </w:p>
    <w:p w14:paraId="3076AC2A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14:paraId="53B78346" w14:textId="0DF82FB9" w:rsidR="00C30076" w:rsidRDefault="00485762" w:rsidP="00C30076">
      <w:pPr>
        <w:pStyle w:val="ListParagraph"/>
        <w:numPr>
          <w:ilvl w:val="1"/>
          <w:numId w:val="3"/>
        </w:numPr>
      </w:pPr>
      <w:r>
        <w:t>User has an email account</w:t>
      </w:r>
      <w:r w:rsidR="00C31EED">
        <w:t xml:space="preserve">, </w:t>
      </w:r>
      <w:r>
        <w:t>has installed ADHS Task Manager</w:t>
      </w:r>
      <w:r w:rsidR="00C31EED">
        <w:t>, and created an account.</w:t>
      </w:r>
    </w:p>
    <w:p w14:paraId="43870C9C" w14:textId="2382CF0B" w:rsidR="00F2791E" w:rsidRDefault="00F2791E" w:rsidP="00C30076">
      <w:pPr>
        <w:pStyle w:val="ListParagraph"/>
        <w:numPr>
          <w:ilvl w:val="1"/>
          <w:numId w:val="3"/>
        </w:numPr>
      </w:pPr>
      <w:r>
        <w:t xml:space="preserve">Internet connection is available. </w:t>
      </w:r>
    </w:p>
    <w:p w14:paraId="4234013A" w14:textId="77777777" w:rsidR="00C30076" w:rsidRDefault="00C30076" w:rsidP="00C30076">
      <w:pPr>
        <w:pStyle w:val="ListParagraph"/>
        <w:ind w:left="1080"/>
      </w:pPr>
    </w:p>
    <w:p w14:paraId="601FDE04" w14:textId="77777777"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14:paraId="41953863" w14:textId="4669F079"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</w:t>
      </w:r>
      <w:r w:rsidR="00F2791E">
        <w:t>when the</w:t>
      </w:r>
      <w:r w:rsidR="00A71D0E">
        <w:t xml:space="preserve"> email app</w:t>
      </w:r>
      <w:r>
        <w:t xml:space="preserve"> </w:t>
      </w:r>
      <w:r w:rsidR="00A71D0E">
        <w:t>connects with ADHD Task 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14:paraId="4F605636" w14:textId="77777777" w:rsidTr="00C30076">
        <w:tc>
          <w:tcPr>
            <w:tcW w:w="4508" w:type="dxa"/>
          </w:tcPr>
          <w:p w14:paraId="14A10E40" w14:textId="77777777"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01AC7064" w14:textId="77777777"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14:paraId="29FC68F8" w14:textId="77777777" w:rsidTr="00C30076">
        <w:tc>
          <w:tcPr>
            <w:tcW w:w="4508" w:type="dxa"/>
          </w:tcPr>
          <w:p w14:paraId="3DD84410" w14:textId="6A2CB77D" w:rsidR="00C30076" w:rsidRDefault="00A71D0E" w:rsidP="00C30076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4508" w:type="dxa"/>
          </w:tcPr>
          <w:p w14:paraId="2CB8009E" w14:textId="1A411E88" w:rsidR="00C30076" w:rsidRDefault="00A71D0E" w:rsidP="00C30076">
            <w:pPr>
              <w:pStyle w:val="ListParagraph"/>
              <w:ind w:left="0"/>
            </w:pPr>
            <w:r>
              <w:t xml:space="preserve">Gets the date mentioned in the email. </w:t>
            </w:r>
          </w:p>
        </w:tc>
      </w:tr>
      <w:tr w:rsidR="00A71D0E" w14:paraId="5B27009E" w14:textId="77777777" w:rsidTr="00C30076">
        <w:tc>
          <w:tcPr>
            <w:tcW w:w="4508" w:type="dxa"/>
          </w:tcPr>
          <w:p w14:paraId="6B227D07" w14:textId="79F31BE6" w:rsidR="00A71D0E" w:rsidRDefault="00A71D0E" w:rsidP="00A71D0E">
            <w:pPr>
              <w:pStyle w:val="ListParagraph"/>
              <w:tabs>
                <w:tab w:val="left" w:pos="2847"/>
              </w:tabs>
              <w:ind w:left="0"/>
            </w:pPr>
            <w:r>
              <w:t>Calendar</w:t>
            </w:r>
          </w:p>
        </w:tc>
        <w:tc>
          <w:tcPr>
            <w:tcW w:w="4508" w:type="dxa"/>
          </w:tcPr>
          <w:p w14:paraId="25236D5B" w14:textId="16806037" w:rsidR="00A71D0E" w:rsidRDefault="00A71D0E" w:rsidP="00C30076">
            <w:pPr>
              <w:pStyle w:val="ListParagraph"/>
              <w:ind w:left="0"/>
            </w:pPr>
            <w:r>
              <w:t>Creates a reminder</w:t>
            </w:r>
          </w:p>
        </w:tc>
      </w:tr>
      <w:tr w:rsidR="00A71D0E" w14:paraId="10056771" w14:textId="77777777" w:rsidTr="00C30076">
        <w:tc>
          <w:tcPr>
            <w:tcW w:w="4508" w:type="dxa"/>
          </w:tcPr>
          <w:p w14:paraId="5BC0D25F" w14:textId="2287683F" w:rsidR="00A71D0E" w:rsidRDefault="00A71D0E" w:rsidP="00A71D0E">
            <w:pPr>
              <w:pStyle w:val="ListParagraph"/>
              <w:tabs>
                <w:tab w:val="left" w:pos="2847"/>
              </w:tabs>
              <w:ind w:left="0"/>
            </w:pPr>
            <w:r>
              <w:t>Map</w:t>
            </w:r>
          </w:p>
        </w:tc>
        <w:tc>
          <w:tcPr>
            <w:tcW w:w="4508" w:type="dxa"/>
          </w:tcPr>
          <w:p w14:paraId="0F5376E8" w14:textId="2C91662C" w:rsidR="00A71D0E" w:rsidRDefault="00A71D0E" w:rsidP="00C30076">
            <w:pPr>
              <w:pStyle w:val="ListParagraph"/>
              <w:ind w:left="0"/>
            </w:pPr>
            <w:r>
              <w:t>Notifies user when close to the physical address</w:t>
            </w:r>
          </w:p>
        </w:tc>
      </w:tr>
    </w:tbl>
    <w:p w14:paraId="5353B514" w14:textId="77777777" w:rsidR="00C30076" w:rsidRDefault="00F31445" w:rsidP="00F31445">
      <w:pPr>
        <w:pStyle w:val="ListParagraph"/>
        <w:ind w:left="360"/>
      </w:pPr>
      <w:r>
        <w:t>The use case ends.</w:t>
      </w:r>
    </w:p>
    <w:p w14:paraId="4D56A8F1" w14:textId="77777777" w:rsidR="00F31445" w:rsidRDefault="00F31445" w:rsidP="00C30076">
      <w:pPr>
        <w:pStyle w:val="ListParagraph"/>
        <w:ind w:left="0"/>
      </w:pPr>
    </w:p>
    <w:p w14:paraId="109BF5E1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14:paraId="4A34616D" w14:textId="6FA0E559" w:rsidR="00C30076" w:rsidRDefault="00C30076" w:rsidP="00C30076">
      <w:pPr>
        <w:pStyle w:val="ListParagraph"/>
        <w:numPr>
          <w:ilvl w:val="1"/>
          <w:numId w:val="3"/>
        </w:numPr>
      </w:pPr>
      <w:r>
        <w:t>&lt;alternate flow 1&gt;</w:t>
      </w:r>
      <w:r w:rsidR="00A71D0E">
        <w:t xml:space="preserve"> No internet connection</w:t>
      </w:r>
    </w:p>
    <w:p w14:paraId="568A5E46" w14:textId="77777777" w:rsidR="00C30076" w:rsidRDefault="00C30076" w:rsidP="00C30076">
      <w:pPr>
        <w:pStyle w:val="ListParagraph"/>
        <w:ind w:left="792"/>
      </w:pPr>
      <w:r>
        <w:t>If at step &lt;step number&gt; of the normal flow &lt;condition&gt;,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14:paraId="5C91A377" w14:textId="77777777" w:rsidTr="00C30076">
        <w:tc>
          <w:tcPr>
            <w:tcW w:w="4508" w:type="dxa"/>
          </w:tcPr>
          <w:p w14:paraId="154F8ECE" w14:textId="77777777" w:rsidR="00C30076" w:rsidRDefault="00C30076" w:rsidP="00C30076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2826337A" w14:textId="77777777" w:rsidR="00C30076" w:rsidRDefault="00C30076" w:rsidP="00C30076">
            <w:pPr>
              <w:jc w:val="center"/>
            </w:pPr>
            <w:r>
              <w:t>System</w:t>
            </w:r>
          </w:p>
        </w:tc>
      </w:tr>
      <w:tr w:rsidR="00C30076" w14:paraId="4F50C1FD" w14:textId="77777777" w:rsidTr="00C30076">
        <w:tc>
          <w:tcPr>
            <w:tcW w:w="4508" w:type="dxa"/>
          </w:tcPr>
          <w:p w14:paraId="5A38E565" w14:textId="045B3069" w:rsidR="00C30076" w:rsidRDefault="00F2791E" w:rsidP="00C30076">
            <w:r>
              <w:t>Email, Calendar, and Map will be out of service</w:t>
            </w:r>
          </w:p>
        </w:tc>
        <w:tc>
          <w:tcPr>
            <w:tcW w:w="4508" w:type="dxa"/>
          </w:tcPr>
          <w:p w14:paraId="53C53360" w14:textId="0DE76D5A" w:rsidR="00C30076" w:rsidRDefault="00F2791E" w:rsidP="00C30076">
            <w:r>
              <w:t>Notifies user that new information is unavailable.</w:t>
            </w:r>
          </w:p>
        </w:tc>
      </w:tr>
    </w:tbl>
    <w:p w14:paraId="682EF820" w14:textId="77777777" w:rsidR="00C30076" w:rsidRDefault="00C30076" w:rsidP="00C30076"/>
    <w:p w14:paraId="6CF1CF12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proofErr w:type="spellStart"/>
      <w:r w:rsidRPr="00C30076">
        <w:rPr>
          <w:color w:val="2E74B5" w:themeColor="accent1" w:themeShade="BF"/>
          <w:sz w:val="28"/>
          <w:szCs w:val="28"/>
        </w:rPr>
        <w:t>Subflows</w:t>
      </w:r>
      <w:proofErr w:type="spellEnd"/>
    </w:p>
    <w:p w14:paraId="4EAC00CC" w14:textId="054B7EDD" w:rsidR="00F2791E" w:rsidRDefault="00F2791E" w:rsidP="00C30076">
      <w:pPr>
        <w:pStyle w:val="ListParagraph"/>
        <w:numPr>
          <w:ilvl w:val="1"/>
          <w:numId w:val="3"/>
        </w:numPr>
      </w:pPr>
      <w:r>
        <w:t>App offline</w:t>
      </w:r>
    </w:p>
    <w:p w14:paraId="13A1D184" w14:textId="70781201" w:rsidR="00C30076" w:rsidRDefault="00F2791E" w:rsidP="00F2791E">
      <w:pPr>
        <w:pStyle w:val="ListParagraph"/>
        <w:ind w:left="792"/>
      </w:pPr>
      <w:proofErr w:type="gramStart"/>
      <w:r>
        <w:t>Limited service</w:t>
      </w:r>
      <w:proofErr w:type="gramEnd"/>
      <w:r>
        <w:t xml:space="preserve"> alert for users when not connected to internet.</w:t>
      </w:r>
    </w:p>
    <w:p w14:paraId="41EF5EB0" w14:textId="77777777" w:rsidR="00C30076" w:rsidRDefault="00C30076" w:rsidP="00C30076">
      <w:pPr>
        <w:pStyle w:val="ListParagraph"/>
        <w:ind w:left="792"/>
      </w:pPr>
    </w:p>
    <w:p w14:paraId="17106673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Key Scenarios</w:t>
      </w:r>
    </w:p>
    <w:p w14:paraId="6B36FB74" w14:textId="3C4E8FAB" w:rsidR="00C30076" w:rsidRDefault="00F2791E" w:rsidP="00C30076">
      <w:pPr>
        <w:pStyle w:val="ListParagraph"/>
        <w:numPr>
          <w:ilvl w:val="1"/>
          <w:numId w:val="3"/>
        </w:numPr>
      </w:pPr>
      <w:r>
        <w:t>No Internet Connection</w:t>
      </w:r>
    </w:p>
    <w:p w14:paraId="37597B64" w14:textId="2CEA737B" w:rsidR="00C30076" w:rsidRDefault="00F2791E" w:rsidP="00C30076">
      <w:pPr>
        <w:pStyle w:val="ListParagraph"/>
        <w:ind w:left="792"/>
      </w:pPr>
      <w:r>
        <w:t>User can do things such as view to do list and use pomodoro to continue with their tasks.</w:t>
      </w:r>
    </w:p>
    <w:p w14:paraId="7EDF74AE" w14:textId="77777777" w:rsidR="00C30076" w:rsidRDefault="00C30076" w:rsidP="00C30076">
      <w:pPr>
        <w:pStyle w:val="ListParagraph"/>
        <w:ind w:left="792"/>
      </w:pPr>
    </w:p>
    <w:p w14:paraId="5D8C30BE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14:paraId="6636DAD6" w14:textId="395CFFCA" w:rsidR="00C30076" w:rsidRDefault="001065C9" w:rsidP="00C30076">
      <w:pPr>
        <w:pStyle w:val="ListParagraph"/>
        <w:numPr>
          <w:ilvl w:val="1"/>
          <w:numId w:val="3"/>
        </w:numPr>
      </w:pPr>
      <w:r>
        <w:t>ADHD Task Manager gets updated with date and map location.</w:t>
      </w:r>
    </w:p>
    <w:p w14:paraId="61764092" w14:textId="77777777" w:rsidR="00C30076" w:rsidRDefault="00C30076" w:rsidP="00C30076">
      <w:pPr>
        <w:pStyle w:val="ListParagraph"/>
        <w:ind w:left="792"/>
      </w:pPr>
    </w:p>
    <w:p w14:paraId="10981269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lastRenderedPageBreak/>
        <w:t>Special Requirements</w:t>
      </w:r>
    </w:p>
    <w:p w14:paraId="3506F2CE" w14:textId="5B721D49" w:rsidR="00C30076" w:rsidRDefault="00EC7499" w:rsidP="00C30076">
      <w:pPr>
        <w:pStyle w:val="ListParagraph"/>
        <w:numPr>
          <w:ilvl w:val="1"/>
          <w:numId w:val="3"/>
        </w:numPr>
      </w:pPr>
      <w:r>
        <w:t>Notification (text and or audio) gets sent to external devices such as wearables and headphones.</w:t>
      </w:r>
    </w:p>
    <w:p w14:paraId="669D8633" w14:textId="77777777" w:rsidR="00C30076" w:rsidRDefault="00C30076" w:rsidP="00C30076"/>
    <w:p w14:paraId="443249AA" w14:textId="77777777" w:rsidR="00C30076" w:rsidRDefault="00C30076" w:rsidP="00C30076">
      <w:pPr>
        <w:pStyle w:val="ListParagraph"/>
        <w:ind w:left="1440"/>
      </w:pPr>
    </w:p>
    <w:p w14:paraId="5840D141" w14:textId="77777777" w:rsidR="00C30076" w:rsidRDefault="00C30076" w:rsidP="00C30076">
      <w:pPr>
        <w:pStyle w:val="ListParagraph"/>
        <w:ind w:left="1440"/>
      </w:pPr>
    </w:p>
    <w:p w14:paraId="49A883ED" w14:textId="77777777"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5B0A6" w14:textId="77777777" w:rsidR="00F81462" w:rsidRDefault="00F81462" w:rsidP="00FA00EE">
      <w:pPr>
        <w:spacing w:after="0" w:line="240" w:lineRule="auto"/>
      </w:pPr>
      <w:r>
        <w:separator/>
      </w:r>
    </w:p>
  </w:endnote>
  <w:endnote w:type="continuationSeparator" w:id="0">
    <w:p w14:paraId="148BA4CE" w14:textId="77777777" w:rsidR="00F81462" w:rsidRDefault="00F81462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20C5F" w14:textId="77777777" w:rsidR="00F81462" w:rsidRDefault="00F81462" w:rsidP="00FA00EE">
      <w:pPr>
        <w:spacing w:after="0" w:line="240" w:lineRule="auto"/>
      </w:pPr>
      <w:r>
        <w:separator/>
      </w:r>
    </w:p>
  </w:footnote>
  <w:footnote w:type="continuationSeparator" w:id="0">
    <w:p w14:paraId="65BAC6DA" w14:textId="77777777" w:rsidR="00F81462" w:rsidRDefault="00F81462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14:paraId="3B779E73" w14:textId="77777777" w:rsidTr="00FA00EE">
      <w:tc>
        <w:tcPr>
          <w:tcW w:w="4508" w:type="dxa"/>
        </w:tcPr>
        <w:p w14:paraId="64FC5AE5" w14:textId="51195922" w:rsidR="00FA00EE" w:rsidRDefault="00485762">
          <w:pPr>
            <w:pStyle w:val="Header"/>
          </w:pPr>
          <w:r>
            <w:t>ADHD Task Manager</w:t>
          </w:r>
        </w:p>
      </w:tc>
      <w:tc>
        <w:tcPr>
          <w:tcW w:w="4508" w:type="dxa"/>
        </w:tcPr>
        <w:p w14:paraId="4037E5CC" w14:textId="77777777" w:rsidR="00FA00EE" w:rsidRDefault="00FA00EE">
          <w:pPr>
            <w:pStyle w:val="Header"/>
          </w:pPr>
        </w:p>
      </w:tc>
    </w:tr>
    <w:tr w:rsidR="00FA00EE" w14:paraId="74606879" w14:textId="77777777" w:rsidTr="00FA00EE">
      <w:tc>
        <w:tcPr>
          <w:tcW w:w="4508" w:type="dxa"/>
        </w:tcPr>
        <w:p w14:paraId="7706655C" w14:textId="65E46D4D" w:rsidR="00FA00EE" w:rsidRDefault="00FA00EE">
          <w:pPr>
            <w:pStyle w:val="Header"/>
          </w:pPr>
          <w:r>
            <w:t xml:space="preserve">Use-case Specification: </w:t>
          </w:r>
          <w:r w:rsidR="00485762">
            <w:t xml:space="preserve">External Actors Interacting with </w:t>
          </w:r>
          <w:r w:rsidR="00485762">
            <w:t>ADHD Task Manager</w:t>
          </w:r>
        </w:p>
      </w:tc>
      <w:tc>
        <w:tcPr>
          <w:tcW w:w="4508" w:type="dxa"/>
        </w:tcPr>
        <w:p w14:paraId="4B6B747B" w14:textId="798E1B1D" w:rsidR="00FA00EE" w:rsidRDefault="00FA00EE">
          <w:pPr>
            <w:pStyle w:val="Header"/>
          </w:pPr>
          <w:r>
            <w:t xml:space="preserve">Date: </w:t>
          </w:r>
          <w:r w:rsidR="00485762">
            <w:t>26</w:t>
          </w:r>
          <w:r>
            <w:t>/</w:t>
          </w:r>
          <w:r w:rsidR="00485762">
            <w:t>03</w:t>
          </w:r>
          <w:r>
            <w:t>/</w:t>
          </w:r>
          <w:r w:rsidR="00485762">
            <w:t>2023</w:t>
          </w:r>
        </w:p>
      </w:tc>
    </w:tr>
  </w:tbl>
  <w:p w14:paraId="3194E956" w14:textId="77777777"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798785">
    <w:abstractNumId w:val="3"/>
  </w:num>
  <w:num w:numId="2" w16cid:durableId="762265868">
    <w:abstractNumId w:val="0"/>
  </w:num>
  <w:num w:numId="3" w16cid:durableId="506991435">
    <w:abstractNumId w:val="2"/>
  </w:num>
  <w:num w:numId="4" w16cid:durableId="930049713">
    <w:abstractNumId w:val="4"/>
  </w:num>
  <w:num w:numId="5" w16cid:durableId="1505439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B92"/>
    <w:rsid w:val="001065C9"/>
    <w:rsid w:val="00264DB2"/>
    <w:rsid w:val="003617B5"/>
    <w:rsid w:val="00423B72"/>
    <w:rsid w:val="00485762"/>
    <w:rsid w:val="004A6B92"/>
    <w:rsid w:val="007E1313"/>
    <w:rsid w:val="00835722"/>
    <w:rsid w:val="008B04A6"/>
    <w:rsid w:val="00900A42"/>
    <w:rsid w:val="009A20AB"/>
    <w:rsid w:val="009E2880"/>
    <w:rsid w:val="00A71D0E"/>
    <w:rsid w:val="00AA2680"/>
    <w:rsid w:val="00C30076"/>
    <w:rsid w:val="00C31EED"/>
    <w:rsid w:val="00D21691"/>
    <w:rsid w:val="00EC7499"/>
    <w:rsid w:val="00F2791E"/>
    <w:rsid w:val="00F31445"/>
    <w:rsid w:val="00F61FAF"/>
    <w:rsid w:val="00F81462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43FF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C:\Users\jtuli\Downloads\Full Use Case Description Template(1).dotx</Template>
  <TotalTime>22</TotalTime>
  <Pages>2</Pages>
  <Words>202</Words>
  <Characters>1203</Characters>
  <Application>Microsoft Office Word</Application>
  <DocSecurity>0</DocSecurity>
  <Lines>19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Deepak Chand</cp:lastModifiedBy>
  <cp:revision>4</cp:revision>
  <dcterms:created xsi:type="dcterms:W3CDTF">2016-02-16T12:55:00Z</dcterms:created>
  <dcterms:modified xsi:type="dcterms:W3CDTF">2023-03-26T05:27:00Z</dcterms:modified>
</cp:coreProperties>
</file>