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C9F90" w14:textId="5DC81E6F" w:rsidR="00D21691" w:rsidRDefault="006C7787" w:rsidP="00C30076">
      <w:pPr>
        <w:pStyle w:val="Heading1"/>
        <w:spacing w:before="0" w:after="120"/>
        <w:jc w:val="center"/>
      </w:pPr>
      <w:r>
        <w:t>ADHD Task Manager</w:t>
      </w:r>
    </w:p>
    <w:p w14:paraId="78D24408" w14:textId="61447724"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6C7787">
        <w:t xml:space="preserve">Create </w:t>
      </w:r>
      <w:proofErr w:type="gramStart"/>
      <w:r w:rsidR="006C7787">
        <w:t>account</w:t>
      </w:r>
      <w:proofErr w:type="gramEnd"/>
    </w:p>
    <w:p w14:paraId="3588D640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14:paraId="5D902C17" w14:textId="14608826" w:rsidR="00C30076" w:rsidRDefault="00C30076" w:rsidP="00C30076">
      <w:pPr>
        <w:pStyle w:val="ListParagraph"/>
        <w:ind w:left="1080"/>
      </w:pPr>
      <w:r>
        <w:t xml:space="preserve">When </w:t>
      </w:r>
      <w:r w:rsidR="006C7787">
        <w:t xml:space="preserve">app user </w:t>
      </w:r>
    </w:p>
    <w:p w14:paraId="7EF85C32" w14:textId="113C6E17" w:rsidR="00C30076" w:rsidRDefault="00C30076" w:rsidP="00C30076">
      <w:pPr>
        <w:pStyle w:val="ListParagraph"/>
        <w:ind w:left="1080"/>
      </w:pPr>
      <w:r>
        <w:t xml:space="preserve">Wants to </w:t>
      </w:r>
      <w:r w:rsidR="006C7787">
        <w:t xml:space="preserve">create an account </w:t>
      </w:r>
      <w:r>
        <w:t xml:space="preserve">they </w:t>
      </w:r>
      <w:r w:rsidR="006C7787">
        <w:t>enter username and password.</w:t>
      </w:r>
    </w:p>
    <w:p w14:paraId="18F5F54F" w14:textId="26FA686D" w:rsidR="00C30076" w:rsidRDefault="00C30076" w:rsidP="00C30076">
      <w:pPr>
        <w:pStyle w:val="ListParagraph"/>
        <w:ind w:left="1080"/>
      </w:pPr>
      <w:r>
        <w:t xml:space="preserve">So that </w:t>
      </w:r>
      <w:r w:rsidR="006C7787">
        <w:t>a unique account is created</w:t>
      </w:r>
      <w:r w:rsidR="001C415E">
        <w:t>.</w:t>
      </w:r>
    </w:p>
    <w:p w14:paraId="2ED09704" w14:textId="77777777" w:rsidR="00C30076" w:rsidRDefault="00C30076" w:rsidP="00C30076">
      <w:pPr>
        <w:pStyle w:val="ListParagraph"/>
        <w:ind w:left="1080"/>
      </w:pPr>
    </w:p>
    <w:p w14:paraId="133E3A97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14:paraId="555A66EE" w14:textId="2D8B85EF" w:rsidR="00C30076" w:rsidRDefault="006C7787" w:rsidP="00C30076">
      <w:pPr>
        <w:pStyle w:val="ListParagraph"/>
        <w:numPr>
          <w:ilvl w:val="1"/>
          <w:numId w:val="3"/>
        </w:numPr>
      </w:pPr>
      <w:r>
        <w:t>App user</w:t>
      </w:r>
    </w:p>
    <w:p w14:paraId="082B9B85" w14:textId="65EA493D" w:rsidR="00C30076" w:rsidRDefault="006C7787" w:rsidP="00C30076">
      <w:pPr>
        <w:pStyle w:val="ListParagraph"/>
        <w:ind w:left="1080"/>
      </w:pPr>
      <w:r>
        <w:t>Individual using/interacting with the app and provides required information.</w:t>
      </w:r>
    </w:p>
    <w:p w14:paraId="0BF9F5BE" w14:textId="77777777" w:rsidR="00C30076" w:rsidRDefault="00C30076" w:rsidP="00C30076">
      <w:pPr>
        <w:pStyle w:val="ListParagraph"/>
        <w:ind w:left="1080"/>
      </w:pPr>
    </w:p>
    <w:p w14:paraId="0F5524E3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14:paraId="5074C80B" w14:textId="6F84D7AA" w:rsidR="00C30076" w:rsidRDefault="006C7787" w:rsidP="00C30076">
      <w:pPr>
        <w:pStyle w:val="ListParagraph"/>
        <w:numPr>
          <w:ilvl w:val="1"/>
          <w:numId w:val="3"/>
        </w:numPr>
      </w:pPr>
      <w:r>
        <w:t xml:space="preserve">The app needs to be downloaded to mobile device. </w:t>
      </w:r>
    </w:p>
    <w:p w14:paraId="1A003A4A" w14:textId="09BE466E" w:rsidR="006C7787" w:rsidRDefault="006C7787" w:rsidP="00C30076">
      <w:pPr>
        <w:pStyle w:val="ListParagraph"/>
        <w:numPr>
          <w:ilvl w:val="1"/>
          <w:numId w:val="3"/>
        </w:numPr>
      </w:pPr>
      <w:r>
        <w:t xml:space="preserve">The username and password must satisfy the constraints/requirements in place. </w:t>
      </w:r>
    </w:p>
    <w:p w14:paraId="7FF8835C" w14:textId="0227E8F4" w:rsidR="006C7787" w:rsidRDefault="006C7787" w:rsidP="00C30076">
      <w:pPr>
        <w:pStyle w:val="ListParagraph"/>
        <w:numPr>
          <w:ilvl w:val="1"/>
          <w:numId w:val="3"/>
        </w:numPr>
      </w:pPr>
      <w:r>
        <w:t>Date of birth must follow the standard mm/dd/</w:t>
      </w:r>
      <w:proofErr w:type="spellStart"/>
      <w:proofErr w:type="gramStart"/>
      <w:r>
        <w:t>yyyy</w:t>
      </w:r>
      <w:proofErr w:type="spellEnd"/>
      <w:proofErr w:type="gramEnd"/>
    </w:p>
    <w:p w14:paraId="1BF6AAAD" w14:textId="451ED0B0" w:rsidR="00E43451" w:rsidRDefault="00E43451" w:rsidP="00C30076">
      <w:pPr>
        <w:pStyle w:val="ListParagraph"/>
        <w:numPr>
          <w:ilvl w:val="1"/>
          <w:numId w:val="3"/>
        </w:numPr>
      </w:pPr>
      <w:r>
        <w:t>User has a registered mobile phone.</w:t>
      </w:r>
    </w:p>
    <w:p w14:paraId="2B2B34F3" w14:textId="77777777" w:rsidR="00C30076" w:rsidRDefault="00C30076" w:rsidP="00C30076">
      <w:pPr>
        <w:pStyle w:val="ListParagraph"/>
        <w:ind w:left="1080"/>
      </w:pPr>
    </w:p>
    <w:p w14:paraId="339B17C8" w14:textId="77777777"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14:paraId="5FEC34C3" w14:textId="67B39FA5"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6C7787">
        <w:t>user</w:t>
      </w:r>
      <w:r>
        <w:t xml:space="preserve"> </w:t>
      </w:r>
      <w:r w:rsidR="006C7787">
        <w:t>enters username and password.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14:paraId="6CECBABF" w14:textId="77777777" w:rsidTr="00C30076">
        <w:tc>
          <w:tcPr>
            <w:tcW w:w="4508" w:type="dxa"/>
          </w:tcPr>
          <w:p w14:paraId="03B10645" w14:textId="77777777"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394A27FC" w14:textId="77777777"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14:paraId="68B278A1" w14:textId="77777777" w:rsidTr="00C30076">
        <w:tc>
          <w:tcPr>
            <w:tcW w:w="4508" w:type="dxa"/>
          </w:tcPr>
          <w:p w14:paraId="50C5272C" w14:textId="011DC8F6" w:rsidR="00C30076" w:rsidRDefault="006C7787" w:rsidP="00C30076">
            <w:pPr>
              <w:pStyle w:val="ListParagraph"/>
              <w:ind w:left="0"/>
            </w:pPr>
            <w:r>
              <w:t>4.1   Enters username</w:t>
            </w:r>
          </w:p>
        </w:tc>
        <w:tc>
          <w:tcPr>
            <w:tcW w:w="4508" w:type="dxa"/>
          </w:tcPr>
          <w:p w14:paraId="367CB181" w14:textId="1141408F" w:rsidR="00C30076" w:rsidRDefault="006C7787" w:rsidP="00C30076">
            <w:pPr>
              <w:pStyle w:val="ListParagraph"/>
              <w:ind w:left="0"/>
            </w:pPr>
            <w:r>
              <w:t>Checks against the constraints</w:t>
            </w:r>
          </w:p>
        </w:tc>
      </w:tr>
      <w:tr w:rsidR="006C7787" w14:paraId="33D3ACB1" w14:textId="77777777" w:rsidTr="00C30076">
        <w:tc>
          <w:tcPr>
            <w:tcW w:w="4508" w:type="dxa"/>
          </w:tcPr>
          <w:p w14:paraId="4607DC99" w14:textId="6FA993D7" w:rsidR="006C7787" w:rsidRDefault="006C7787" w:rsidP="00C30076">
            <w:pPr>
              <w:pStyle w:val="ListParagraph"/>
              <w:ind w:left="0"/>
            </w:pPr>
            <w:r>
              <w:t>4.2   Enters password</w:t>
            </w:r>
          </w:p>
        </w:tc>
        <w:tc>
          <w:tcPr>
            <w:tcW w:w="4508" w:type="dxa"/>
          </w:tcPr>
          <w:p w14:paraId="36A6B0A6" w14:textId="403F30E6" w:rsidR="006C7787" w:rsidRDefault="006C7787" w:rsidP="00C30076">
            <w:pPr>
              <w:pStyle w:val="ListParagraph"/>
              <w:ind w:left="0"/>
            </w:pPr>
            <w:r>
              <w:t>Checks against the constraints</w:t>
            </w:r>
          </w:p>
        </w:tc>
      </w:tr>
      <w:tr w:rsidR="006C7787" w14:paraId="650ABCBA" w14:textId="77777777" w:rsidTr="00C30076">
        <w:tc>
          <w:tcPr>
            <w:tcW w:w="4508" w:type="dxa"/>
          </w:tcPr>
          <w:p w14:paraId="53DCFF7C" w14:textId="5B5FE634" w:rsidR="006C7787" w:rsidRDefault="006C7787" w:rsidP="00C30076">
            <w:pPr>
              <w:pStyle w:val="ListParagraph"/>
              <w:ind w:left="0"/>
            </w:pPr>
            <w:r>
              <w:t>4.3   Enters date of birth</w:t>
            </w:r>
            <w:r w:rsidR="00E43451">
              <w:t xml:space="preserve"> (DOB)</w:t>
            </w:r>
          </w:p>
        </w:tc>
        <w:tc>
          <w:tcPr>
            <w:tcW w:w="4508" w:type="dxa"/>
          </w:tcPr>
          <w:p w14:paraId="60422823" w14:textId="01A6A78A" w:rsidR="006C7787" w:rsidRDefault="006C7787" w:rsidP="00C30076">
            <w:pPr>
              <w:pStyle w:val="ListParagraph"/>
              <w:ind w:left="0"/>
            </w:pPr>
            <w:r>
              <w:t xml:space="preserve">Format and validity </w:t>
            </w:r>
            <w:proofErr w:type="gramStart"/>
            <w:r>
              <w:t>is</w:t>
            </w:r>
            <w:proofErr w:type="gramEnd"/>
            <w:r>
              <w:t xml:space="preserve"> checked.</w:t>
            </w:r>
          </w:p>
        </w:tc>
      </w:tr>
      <w:tr w:rsidR="00E43451" w14:paraId="3B2253BC" w14:textId="77777777" w:rsidTr="00C30076">
        <w:tc>
          <w:tcPr>
            <w:tcW w:w="4508" w:type="dxa"/>
          </w:tcPr>
          <w:p w14:paraId="73432B1F" w14:textId="00751C30" w:rsidR="00E43451" w:rsidRDefault="00E43451" w:rsidP="00C30076">
            <w:pPr>
              <w:pStyle w:val="ListParagraph"/>
              <w:ind w:left="0"/>
            </w:pPr>
            <w:r>
              <w:t>4.4   Enters mobile phone number</w:t>
            </w:r>
          </w:p>
        </w:tc>
        <w:tc>
          <w:tcPr>
            <w:tcW w:w="4508" w:type="dxa"/>
          </w:tcPr>
          <w:p w14:paraId="72DA48A8" w14:textId="50DDF44B" w:rsidR="00E43451" w:rsidRDefault="00E43451" w:rsidP="00C30076">
            <w:pPr>
              <w:pStyle w:val="ListParagraph"/>
              <w:ind w:left="0"/>
            </w:pPr>
            <w:r>
              <w:t>Check local country standard for mobile numbers</w:t>
            </w:r>
          </w:p>
        </w:tc>
      </w:tr>
      <w:tr w:rsidR="00ED3B74" w14:paraId="408767EC" w14:textId="77777777" w:rsidTr="00C30076">
        <w:tc>
          <w:tcPr>
            <w:tcW w:w="4508" w:type="dxa"/>
          </w:tcPr>
          <w:p w14:paraId="6684DE8E" w14:textId="2F6173EA" w:rsidR="00ED3B74" w:rsidRDefault="00ED3B74" w:rsidP="00C30076">
            <w:pPr>
              <w:pStyle w:val="ListParagraph"/>
              <w:ind w:left="0"/>
            </w:pPr>
            <w:r>
              <w:t>4.5   Answers a secret question that pops up</w:t>
            </w:r>
          </w:p>
        </w:tc>
        <w:tc>
          <w:tcPr>
            <w:tcW w:w="4508" w:type="dxa"/>
          </w:tcPr>
          <w:p w14:paraId="125ACD6C" w14:textId="34E8595E" w:rsidR="00ED3B74" w:rsidRDefault="00ED3B74" w:rsidP="00C30076">
            <w:pPr>
              <w:pStyle w:val="ListParagraph"/>
              <w:ind w:left="0"/>
            </w:pPr>
            <w:r>
              <w:t xml:space="preserve">Response is checked and stored. </w:t>
            </w:r>
          </w:p>
        </w:tc>
      </w:tr>
    </w:tbl>
    <w:p w14:paraId="21CA9F5E" w14:textId="77777777" w:rsidR="00C30076" w:rsidRDefault="00F31445" w:rsidP="00F31445">
      <w:pPr>
        <w:pStyle w:val="ListParagraph"/>
        <w:ind w:left="360"/>
      </w:pPr>
      <w:r>
        <w:t>The use case ends.</w:t>
      </w:r>
    </w:p>
    <w:p w14:paraId="75509BAF" w14:textId="77777777" w:rsidR="00F31445" w:rsidRDefault="00F31445" w:rsidP="00C30076">
      <w:pPr>
        <w:pStyle w:val="ListParagraph"/>
        <w:ind w:left="0"/>
      </w:pPr>
    </w:p>
    <w:p w14:paraId="30716DCE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14:paraId="0A8E3A9A" w14:textId="046CB5D8" w:rsidR="00C30076" w:rsidRDefault="006C7787" w:rsidP="00C30076">
      <w:pPr>
        <w:pStyle w:val="ListParagraph"/>
        <w:numPr>
          <w:ilvl w:val="1"/>
          <w:numId w:val="3"/>
        </w:numPr>
      </w:pPr>
      <w:r>
        <w:t>Invalid username</w:t>
      </w:r>
    </w:p>
    <w:p w14:paraId="0D6AD35B" w14:textId="71C9574E" w:rsidR="00C30076" w:rsidRDefault="00C30076" w:rsidP="00C30076">
      <w:pPr>
        <w:pStyle w:val="ListParagraph"/>
        <w:ind w:left="792"/>
      </w:pPr>
      <w:r>
        <w:t xml:space="preserve">If at step </w:t>
      </w:r>
      <w:r w:rsidR="006C7787">
        <w:t>4.1</w:t>
      </w:r>
      <w:r>
        <w:t xml:space="preserve"> of the normal flow </w:t>
      </w:r>
      <w:r w:rsidR="006C7787">
        <w:t>3.2</w:t>
      </w:r>
      <w:r>
        <w:t>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14:paraId="4BFE7A49" w14:textId="77777777" w:rsidTr="00C30076">
        <w:tc>
          <w:tcPr>
            <w:tcW w:w="4508" w:type="dxa"/>
          </w:tcPr>
          <w:p w14:paraId="563B0061" w14:textId="77777777" w:rsidR="00C30076" w:rsidRDefault="00C30076" w:rsidP="00C30076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308A7D87" w14:textId="77777777" w:rsidR="00C30076" w:rsidRDefault="00C30076" w:rsidP="00C30076">
            <w:pPr>
              <w:jc w:val="center"/>
            </w:pPr>
            <w:r>
              <w:t>System</w:t>
            </w:r>
          </w:p>
        </w:tc>
      </w:tr>
      <w:tr w:rsidR="00C30076" w14:paraId="5F75375B" w14:textId="77777777" w:rsidTr="00C30076">
        <w:tc>
          <w:tcPr>
            <w:tcW w:w="4508" w:type="dxa"/>
          </w:tcPr>
          <w:p w14:paraId="7CA61EFA" w14:textId="16DF22C8" w:rsidR="00C30076" w:rsidRDefault="006C7787" w:rsidP="00C30076">
            <w:r>
              <w:t>Re-enters username</w:t>
            </w:r>
          </w:p>
        </w:tc>
        <w:tc>
          <w:tcPr>
            <w:tcW w:w="4508" w:type="dxa"/>
          </w:tcPr>
          <w:p w14:paraId="0BFF6292" w14:textId="4C51434C" w:rsidR="00C30076" w:rsidRDefault="006C7787" w:rsidP="00C30076">
            <w:r>
              <w:t xml:space="preserve">Re-checks </w:t>
            </w:r>
            <w:r>
              <w:t>against the constraints</w:t>
            </w:r>
          </w:p>
        </w:tc>
      </w:tr>
    </w:tbl>
    <w:p w14:paraId="2ED9805E" w14:textId="1B6B6341" w:rsidR="00C30076" w:rsidRDefault="00C30076" w:rsidP="00C30076"/>
    <w:p w14:paraId="776FDD78" w14:textId="4A257F19" w:rsidR="00695132" w:rsidRDefault="00695132" w:rsidP="00695132">
      <w:pPr>
        <w:ind w:left="426"/>
      </w:pPr>
      <w:proofErr w:type="gramStart"/>
      <w:r>
        <w:t xml:space="preserve">5.2  </w:t>
      </w:r>
      <w:r>
        <w:t>Invalid</w:t>
      </w:r>
      <w:proofErr w:type="gramEnd"/>
      <w:r>
        <w:t xml:space="preserve"> </w:t>
      </w:r>
      <w:r>
        <w:t>password</w:t>
      </w:r>
    </w:p>
    <w:p w14:paraId="3027A17F" w14:textId="03307762" w:rsidR="00695132" w:rsidRDefault="00695132" w:rsidP="00695132">
      <w:pPr>
        <w:pStyle w:val="ListParagraph"/>
        <w:ind w:left="792"/>
      </w:pPr>
      <w:r>
        <w:t>If at step 4.</w:t>
      </w:r>
      <w:r>
        <w:t>2</w:t>
      </w:r>
      <w:r>
        <w:t xml:space="preserve"> of the normal flow 3.2,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5132" w14:paraId="2F6D3B6B" w14:textId="77777777" w:rsidTr="00EB1307">
        <w:tc>
          <w:tcPr>
            <w:tcW w:w="4508" w:type="dxa"/>
          </w:tcPr>
          <w:p w14:paraId="7B6B577B" w14:textId="77777777" w:rsidR="00695132" w:rsidRDefault="00695132" w:rsidP="00EB1307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600809CF" w14:textId="77777777" w:rsidR="00695132" w:rsidRDefault="00695132" w:rsidP="00EB1307">
            <w:pPr>
              <w:jc w:val="center"/>
            </w:pPr>
            <w:r>
              <w:t>System</w:t>
            </w:r>
          </w:p>
        </w:tc>
      </w:tr>
      <w:tr w:rsidR="00695132" w14:paraId="38B67F0F" w14:textId="77777777" w:rsidTr="00EB1307">
        <w:tc>
          <w:tcPr>
            <w:tcW w:w="4508" w:type="dxa"/>
          </w:tcPr>
          <w:p w14:paraId="0C8D3CF5" w14:textId="094601F1" w:rsidR="00695132" w:rsidRDefault="00695132" w:rsidP="00EB1307">
            <w:r>
              <w:t xml:space="preserve">Re-enters </w:t>
            </w:r>
            <w:r>
              <w:t>password</w:t>
            </w:r>
          </w:p>
        </w:tc>
        <w:tc>
          <w:tcPr>
            <w:tcW w:w="4508" w:type="dxa"/>
          </w:tcPr>
          <w:p w14:paraId="2168489D" w14:textId="77777777" w:rsidR="00695132" w:rsidRDefault="00695132" w:rsidP="00EB1307">
            <w:r>
              <w:t>Re-checks against the constraints</w:t>
            </w:r>
          </w:p>
        </w:tc>
      </w:tr>
    </w:tbl>
    <w:p w14:paraId="10BB5EB9" w14:textId="77777777" w:rsidR="00695132" w:rsidRDefault="00695132" w:rsidP="00E43451"/>
    <w:p w14:paraId="2401C000" w14:textId="63EBFA27" w:rsidR="00E43451" w:rsidRDefault="00E43451" w:rsidP="00E43451">
      <w:pPr>
        <w:ind w:left="426"/>
      </w:pPr>
      <w:proofErr w:type="gramStart"/>
      <w:r>
        <w:t>5.</w:t>
      </w:r>
      <w:r>
        <w:t>3</w:t>
      </w:r>
      <w:r>
        <w:t xml:space="preserve">  Invalid</w:t>
      </w:r>
      <w:proofErr w:type="gramEnd"/>
      <w:r>
        <w:t xml:space="preserve"> </w:t>
      </w:r>
      <w:r>
        <w:t>DOB</w:t>
      </w:r>
    </w:p>
    <w:p w14:paraId="722F79EB" w14:textId="42C11497" w:rsidR="00E43451" w:rsidRDefault="00E43451" w:rsidP="00E43451">
      <w:pPr>
        <w:pStyle w:val="ListParagraph"/>
        <w:ind w:left="792"/>
      </w:pPr>
      <w:r>
        <w:t>If at step 4.</w:t>
      </w:r>
      <w:r>
        <w:t>3</w:t>
      </w:r>
      <w:r>
        <w:t xml:space="preserve"> of the normal flow 3.</w:t>
      </w:r>
      <w:r>
        <w:t>3</w:t>
      </w:r>
      <w:r>
        <w:t>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3451" w14:paraId="2482BE6C" w14:textId="77777777" w:rsidTr="00EB1307">
        <w:tc>
          <w:tcPr>
            <w:tcW w:w="4508" w:type="dxa"/>
          </w:tcPr>
          <w:p w14:paraId="226515DF" w14:textId="77777777" w:rsidR="00E43451" w:rsidRDefault="00E43451" w:rsidP="00EB1307">
            <w:pPr>
              <w:jc w:val="center"/>
            </w:pPr>
            <w:r>
              <w:lastRenderedPageBreak/>
              <w:t>Actor</w:t>
            </w:r>
          </w:p>
        </w:tc>
        <w:tc>
          <w:tcPr>
            <w:tcW w:w="4508" w:type="dxa"/>
          </w:tcPr>
          <w:p w14:paraId="1B04DC43" w14:textId="77777777" w:rsidR="00E43451" w:rsidRDefault="00E43451" w:rsidP="00EB1307">
            <w:pPr>
              <w:jc w:val="center"/>
            </w:pPr>
            <w:r>
              <w:t>System</w:t>
            </w:r>
          </w:p>
        </w:tc>
      </w:tr>
      <w:tr w:rsidR="00E43451" w14:paraId="6FA2FC71" w14:textId="77777777" w:rsidTr="00EB1307">
        <w:tc>
          <w:tcPr>
            <w:tcW w:w="4508" w:type="dxa"/>
          </w:tcPr>
          <w:p w14:paraId="46D00508" w14:textId="53F5DD75" w:rsidR="00E43451" w:rsidRDefault="00E43451" w:rsidP="00EB1307">
            <w:r>
              <w:t xml:space="preserve">Re-enters </w:t>
            </w:r>
            <w:r>
              <w:t>DOB</w:t>
            </w:r>
          </w:p>
        </w:tc>
        <w:tc>
          <w:tcPr>
            <w:tcW w:w="4508" w:type="dxa"/>
          </w:tcPr>
          <w:p w14:paraId="355DEEE8" w14:textId="77777777" w:rsidR="00E43451" w:rsidRDefault="00E43451" w:rsidP="00EB1307">
            <w:r>
              <w:t>Re-checks against the constraints</w:t>
            </w:r>
          </w:p>
        </w:tc>
      </w:tr>
    </w:tbl>
    <w:p w14:paraId="072B5252" w14:textId="77777777" w:rsidR="00E43451" w:rsidRDefault="00E43451" w:rsidP="00695132">
      <w:pPr>
        <w:ind w:left="426"/>
      </w:pPr>
    </w:p>
    <w:p w14:paraId="1415A0BD" w14:textId="5AAE3650" w:rsidR="00E43451" w:rsidRDefault="00E43451" w:rsidP="00E43451">
      <w:pPr>
        <w:ind w:left="426"/>
      </w:pPr>
      <w:proofErr w:type="gramStart"/>
      <w:r>
        <w:t>5.</w:t>
      </w:r>
      <w:r>
        <w:t>4</w:t>
      </w:r>
      <w:r>
        <w:t xml:space="preserve">  Invalid</w:t>
      </w:r>
      <w:proofErr w:type="gramEnd"/>
      <w:r>
        <w:t xml:space="preserve"> </w:t>
      </w:r>
      <w:r>
        <w:t>mobile phone number</w:t>
      </w:r>
    </w:p>
    <w:p w14:paraId="1CC42FE1" w14:textId="0A09A302" w:rsidR="00E43451" w:rsidRDefault="00E43451" w:rsidP="00E43451">
      <w:pPr>
        <w:pStyle w:val="ListParagraph"/>
        <w:ind w:left="792"/>
      </w:pPr>
      <w:r>
        <w:t>If at step 4.</w:t>
      </w:r>
      <w:r>
        <w:t>4</w:t>
      </w:r>
      <w:r>
        <w:t xml:space="preserve"> of the normal flow 3.</w:t>
      </w:r>
      <w:r>
        <w:t>4</w:t>
      </w:r>
      <w:r>
        <w:t>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3451" w14:paraId="63670CA4" w14:textId="77777777" w:rsidTr="00EB1307">
        <w:tc>
          <w:tcPr>
            <w:tcW w:w="4508" w:type="dxa"/>
          </w:tcPr>
          <w:p w14:paraId="2D6D8D93" w14:textId="77777777" w:rsidR="00E43451" w:rsidRDefault="00E43451" w:rsidP="00EB1307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5EDD1B24" w14:textId="77777777" w:rsidR="00E43451" w:rsidRDefault="00E43451" w:rsidP="00EB1307">
            <w:pPr>
              <w:jc w:val="center"/>
            </w:pPr>
            <w:r>
              <w:t>System</w:t>
            </w:r>
          </w:p>
        </w:tc>
      </w:tr>
      <w:tr w:rsidR="00E43451" w14:paraId="0EAFC5BF" w14:textId="77777777" w:rsidTr="00EB1307">
        <w:tc>
          <w:tcPr>
            <w:tcW w:w="4508" w:type="dxa"/>
          </w:tcPr>
          <w:p w14:paraId="035CE43F" w14:textId="1D71CF54" w:rsidR="00E43451" w:rsidRDefault="00E43451" w:rsidP="00EB1307">
            <w:r>
              <w:t xml:space="preserve">Re-enters </w:t>
            </w:r>
            <w:r>
              <w:t>phone number</w:t>
            </w:r>
          </w:p>
        </w:tc>
        <w:tc>
          <w:tcPr>
            <w:tcW w:w="4508" w:type="dxa"/>
          </w:tcPr>
          <w:p w14:paraId="1DACF13F" w14:textId="77777777" w:rsidR="00E43451" w:rsidRDefault="00E43451" w:rsidP="00EB1307">
            <w:r>
              <w:t>Re-checks against the constraints</w:t>
            </w:r>
          </w:p>
        </w:tc>
      </w:tr>
    </w:tbl>
    <w:p w14:paraId="4B86F945" w14:textId="77777777" w:rsidR="00E43451" w:rsidRDefault="00E43451" w:rsidP="00695132">
      <w:pPr>
        <w:ind w:left="426"/>
      </w:pPr>
    </w:p>
    <w:p w14:paraId="3592FC95" w14:textId="3B097CA7" w:rsidR="00ED3B74" w:rsidRDefault="00ED3B74" w:rsidP="00ED3B74">
      <w:pPr>
        <w:ind w:left="426"/>
      </w:pPr>
      <w:proofErr w:type="gramStart"/>
      <w:r>
        <w:t>5.4  Invalid</w:t>
      </w:r>
      <w:proofErr w:type="gramEnd"/>
      <w:r>
        <w:t xml:space="preserve"> </w:t>
      </w:r>
      <w:r>
        <w:t>response to the secret question</w:t>
      </w:r>
    </w:p>
    <w:p w14:paraId="62F0C069" w14:textId="45BAECE8" w:rsidR="00ED3B74" w:rsidRDefault="00ED3B74" w:rsidP="00ED3B74">
      <w:pPr>
        <w:pStyle w:val="ListParagraph"/>
        <w:ind w:left="792"/>
      </w:pPr>
      <w:r>
        <w:t>If at step 4.</w:t>
      </w:r>
      <w:r>
        <w:t>5</w:t>
      </w:r>
      <w:r>
        <w:t xml:space="preserve"> of the normal flow 3.</w:t>
      </w:r>
      <w:r>
        <w:t>5</w:t>
      </w:r>
      <w:r>
        <w:t>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3B74" w14:paraId="59358EE1" w14:textId="77777777" w:rsidTr="00EB1307">
        <w:tc>
          <w:tcPr>
            <w:tcW w:w="4508" w:type="dxa"/>
          </w:tcPr>
          <w:p w14:paraId="491265A5" w14:textId="77777777" w:rsidR="00ED3B74" w:rsidRDefault="00ED3B74" w:rsidP="00EB1307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61D23B30" w14:textId="77777777" w:rsidR="00ED3B74" w:rsidRDefault="00ED3B74" w:rsidP="00EB1307">
            <w:pPr>
              <w:jc w:val="center"/>
            </w:pPr>
            <w:r>
              <w:t>System</w:t>
            </w:r>
          </w:p>
        </w:tc>
      </w:tr>
      <w:tr w:rsidR="00ED3B74" w14:paraId="033F3EC0" w14:textId="77777777" w:rsidTr="00EB1307">
        <w:tc>
          <w:tcPr>
            <w:tcW w:w="4508" w:type="dxa"/>
          </w:tcPr>
          <w:p w14:paraId="76B743E6" w14:textId="44AB107E" w:rsidR="00ED3B74" w:rsidRDefault="00ED3B74" w:rsidP="00EB1307">
            <w:r>
              <w:t>Alert message to enter response.</w:t>
            </w:r>
          </w:p>
        </w:tc>
        <w:tc>
          <w:tcPr>
            <w:tcW w:w="4508" w:type="dxa"/>
          </w:tcPr>
          <w:p w14:paraId="6FB4B98D" w14:textId="62540093" w:rsidR="00ED3B74" w:rsidRDefault="00ED3B74" w:rsidP="00EB1307">
            <w:r>
              <w:t>Response is re-checked and stored.</w:t>
            </w:r>
          </w:p>
        </w:tc>
      </w:tr>
    </w:tbl>
    <w:p w14:paraId="7723DAEF" w14:textId="77777777" w:rsidR="00ED3B74" w:rsidRDefault="00ED3B74" w:rsidP="00695132">
      <w:pPr>
        <w:ind w:left="426"/>
      </w:pPr>
    </w:p>
    <w:p w14:paraId="691E559C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proofErr w:type="spellStart"/>
      <w:r w:rsidRPr="00C30076">
        <w:rPr>
          <w:color w:val="2E74B5" w:themeColor="accent1" w:themeShade="BF"/>
          <w:sz w:val="28"/>
          <w:szCs w:val="28"/>
        </w:rPr>
        <w:t>Subflows</w:t>
      </w:r>
      <w:proofErr w:type="spellEnd"/>
    </w:p>
    <w:p w14:paraId="4BC73C1B" w14:textId="75609BC0" w:rsidR="00C30076" w:rsidRDefault="00695132" w:rsidP="00C30076">
      <w:pPr>
        <w:pStyle w:val="ListParagraph"/>
        <w:numPr>
          <w:ilvl w:val="1"/>
          <w:numId w:val="3"/>
        </w:numPr>
      </w:pPr>
      <w:r>
        <w:t xml:space="preserve">Change username and/or </w:t>
      </w:r>
      <w:proofErr w:type="gramStart"/>
      <w:r>
        <w:t>password</w:t>
      </w:r>
      <w:proofErr w:type="gramEnd"/>
    </w:p>
    <w:p w14:paraId="4DCAB2F8" w14:textId="752887B3" w:rsidR="00E43451" w:rsidRDefault="00ED3B74" w:rsidP="00ED3B74">
      <w:pPr>
        <w:pStyle w:val="ListParagraph"/>
        <w:ind w:left="1224"/>
      </w:pPr>
      <w:r>
        <w:t xml:space="preserve">User answers a secret question, for which the answer is already stored in external database. This is done when creating the account. </w:t>
      </w:r>
    </w:p>
    <w:p w14:paraId="0FA36129" w14:textId="77777777" w:rsidR="00ED3B74" w:rsidRDefault="00ED3B74" w:rsidP="00ED3B74">
      <w:pPr>
        <w:pStyle w:val="ListParagraph"/>
        <w:ind w:left="1224"/>
      </w:pPr>
    </w:p>
    <w:p w14:paraId="5DC5460E" w14:textId="498B8C85" w:rsidR="00ED3B74" w:rsidRDefault="00ED3B74" w:rsidP="00ED3B74">
      <w:pPr>
        <w:pStyle w:val="ListParagraph"/>
        <w:ind w:left="1224"/>
      </w:pPr>
      <w:r>
        <w:t xml:space="preserve">Provide a correct response will allow user to change log in credentials. </w:t>
      </w:r>
    </w:p>
    <w:p w14:paraId="3559AA02" w14:textId="77777777" w:rsidR="00C30076" w:rsidRDefault="00C30076" w:rsidP="00C30076">
      <w:pPr>
        <w:pStyle w:val="ListParagraph"/>
        <w:ind w:left="792"/>
      </w:pPr>
    </w:p>
    <w:p w14:paraId="4BDBCC2B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Key Scenarios</w:t>
      </w:r>
    </w:p>
    <w:p w14:paraId="4A34655D" w14:textId="72AD7BA1" w:rsidR="00C30076" w:rsidRDefault="00695132" w:rsidP="00C30076">
      <w:pPr>
        <w:pStyle w:val="ListParagraph"/>
        <w:numPr>
          <w:ilvl w:val="1"/>
          <w:numId w:val="3"/>
        </w:numPr>
      </w:pPr>
      <w:r>
        <w:t>First time user</w:t>
      </w:r>
    </w:p>
    <w:p w14:paraId="57216F29" w14:textId="6F4AC301" w:rsidR="00C30076" w:rsidRDefault="00695132" w:rsidP="00C30076">
      <w:pPr>
        <w:pStyle w:val="ListParagraph"/>
        <w:ind w:left="792"/>
      </w:pPr>
      <w:r>
        <w:t xml:space="preserve">A </w:t>
      </w:r>
      <w:proofErr w:type="gramStart"/>
      <w:r>
        <w:t>first time</w:t>
      </w:r>
      <w:proofErr w:type="gramEnd"/>
      <w:r>
        <w:t xml:space="preserve"> user needs to create an account so that personalised items can be generated for the user. </w:t>
      </w:r>
    </w:p>
    <w:p w14:paraId="63C5FE8A" w14:textId="77777777" w:rsidR="00695132" w:rsidRDefault="00695132" w:rsidP="00695132">
      <w:pPr>
        <w:pStyle w:val="ListParagraph"/>
        <w:ind w:left="426"/>
      </w:pPr>
      <w:proofErr w:type="gramStart"/>
      <w:r>
        <w:t>7.2  Account</w:t>
      </w:r>
      <w:proofErr w:type="gramEnd"/>
      <w:r>
        <w:t xml:space="preserve"> holder but needs to change username/password</w:t>
      </w:r>
    </w:p>
    <w:p w14:paraId="6600C667" w14:textId="2227F9F9" w:rsidR="00695132" w:rsidRDefault="00695132" w:rsidP="00695132">
      <w:pPr>
        <w:pStyle w:val="ListParagraph"/>
        <w:ind w:left="426"/>
      </w:pPr>
      <w:r>
        <w:tab/>
      </w:r>
      <w:r w:rsidR="00E43451">
        <w:t xml:space="preserve"> </w:t>
      </w:r>
      <w:r>
        <w:t xml:space="preserve">For some reason, a user may wish to change </w:t>
      </w:r>
      <w:r w:rsidR="00E43451">
        <w:t>username and/or password.</w:t>
      </w:r>
      <w:r>
        <w:t xml:space="preserve"> </w:t>
      </w:r>
    </w:p>
    <w:p w14:paraId="6B188D60" w14:textId="77777777" w:rsidR="00695132" w:rsidRDefault="00695132" w:rsidP="00C30076">
      <w:pPr>
        <w:pStyle w:val="ListParagraph"/>
        <w:ind w:left="792"/>
      </w:pPr>
    </w:p>
    <w:p w14:paraId="38B25196" w14:textId="77777777" w:rsidR="00C30076" w:rsidRDefault="00C30076" w:rsidP="00C30076">
      <w:pPr>
        <w:pStyle w:val="ListParagraph"/>
        <w:ind w:left="792"/>
      </w:pPr>
    </w:p>
    <w:p w14:paraId="2BF0AB3B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14:paraId="4AE5B1B4" w14:textId="56528C31" w:rsidR="00C30076" w:rsidRDefault="00E43451" w:rsidP="00C30076">
      <w:pPr>
        <w:pStyle w:val="ListParagraph"/>
        <w:numPr>
          <w:ilvl w:val="1"/>
          <w:numId w:val="3"/>
        </w:numPr>
      </w:pPr>
      <w:r>
        <w:t>Unique user account gets created in normal flow.</w:t>
      </w:r>
    </w:p>
    <w:p w14:paraId="14B9D7C7" w14:textId="67742859" w:rsidR="00E43451" w:rsidRDefault="00ED3B74" w:rsidP="00C30076">
      <w:pPr>
        <w:pStyle w:val="ListParagraph"/>
        <w:numPr>
          <w:ilvl w:val="1"/>
          <w:numId w:val="3"/>
        </w:numPr>
      </w:pPr>
      <w:r>
        <w:t xml:space="preserve">User </w:t>
      </w:r>
      <w:r w:rsidR="00D33C1A">
        <w:t>can</w:t>
      </w:r>
      <w:r>
        <w:t xml:space="preserve"> change account log in credentials.</w:t>
      </w:r>
    </w:p>
    <w:p w14:paraId="68DF13DD" w14:textId="77777777" w:rsidR="00C30076" w:rsidRDefault="00C30076" w:rsidP="00C30076">
      <w:pPr>
        <w:pStyle w:val="ListParagraph"/>
        <w:ind w:left="792"/>
      </w:pPr>
    </w:p>
    <w:p w14:paraId="5109FE72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Special Requirements</w:t>
      </w:r>
    </w:p>
    <w:p w14:paraId="2E759F1D" w14:textId="5E49B0ED" w:rsidR="00ED3B74" w:rsidRDefault="00ED3B74" w:rsidP="00C30076">
      <w:pPr>
        <w:pStyle w:val="ListParagraph"/>
        <w:numPr>
          <w:ilvl w:val="1"/>
          <w:numId w:val="3"/>
        </w:numPr>
      </w:pPr>
      <w:r>
        <w:t>Larger input fields so that users can enter details easily.</w:t>
      </w:r>
    </w:p>
    <w:p w14:paraId="6828434B" w14:textId="6D7156BF" w:rsidR="00C30076" w:rsidRDefault="00ED3B74" w:rsidP="00C30076">
      <w:pPr>
        <w:pStyle w:val="ListParagraph"/>
        <w:numPr>
          <w:ilvl w:val="1"/>
          <w:numId w:val="3"/>
        </w:numPr>
      </w:pPr>
      <w:r>
        <w:t xml:space="preserve">Adhering to </w:t>
      </w:r>
      <w:r w:rsidR="00D33C1A">
        <w:t>Privacy regulations that are in place.</w:t>
      </w:r>
    </w:p>
    <w:p w14:paraId="6BAA8BFB" w14:textId="77777777" w:rsidR="00C30076" w:rsidRDefault="00C30076" w:rsidP="00C30076">
      <w:pPr>
        <w:pStyle w:val="ListParagraph"/>
        <w:ind w:left="1440"/>
      </w:pPr>
    </w:p>
    <w:p w14:paraId="08C90011" w14:textId="77777777" w:rsidR="00C30076" w:rsidRDefault="00C30076" w:rsidP="00C30076">
      <w:pPr>
        <w:pStyle w:val="ListParagraph"/>
        <w:ind w:left="1440"/>
      </w:pPr>
    </w:p>
    <w:p w14:paraId="22144499" w14:textId="77777777"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3DFCA" w14:textId="77777777" w:rsidR="006017FC" w:rsidRDefault="006017FC" w:rsidP="00FA00EE">
      <w:pPr>
        <w:spacing w:after="0" w:line="240" w:lineRule="auto"/>
      </w:pPr>
      <w:r>
        <w:separator/>
      </w:r>
    </w:p>
  </w:endnote>
  <w:endnote w:type="continuationSeparator" w:id="0">
    <w:p w14:paraId="1803CC1C" w14:textId="77777777" w:rsidR="006017FC" w:rsidRDefault="006017FC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40039513"/>
      <w:docPartObj>
        <w:docPartGallery w:val="Page Numbers (Bottom of Page)"/>
        <w:docPartUnique/>
      </w:docPartObj>
    </w:sdtPr>
    <w:sdtContent>
      <w:p w14:paraId="34685BFD" w14:textId="1B8E22B8" w:rsidR="001C415E" w:rsidRDefault="001C415E" w:rsidP="002C0E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8C88CA" w14:textId="77777777" w:rsidR="001C415E" w:rsidRDefault="001C415E" w:rsidP="001C415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19416056"/>
      <w:docPartObj>
        <w:docPartGallery w:val="Page Numbers (Bottom of Page)"/>
        <w:docPartUnique/>
      </w:docPartObj>
    </w:sdtPr>
    <w:sdtContent>
      <w:p w14:paraId="77691B73" w14:textId="7587F0B8" w:rsidR="001C415E" w:rsidRDefault="001C415E" w:rsidP="002C0E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ABE73B0" w14:textId="77777777" w:rsidR="001C415E" w:rsidRDefault="001C415E" w:rsidP="001C415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D1B23" w14:textId="77777777" w:rsidR="006017FC" w:rsidRDefault="006017FC" w:rsidP="00FA00EE">
      <w:pPr>
        <w:spacing w:after="0" w:line="240" w:lineRule="auto"/>
      </w:pPr>
      <w:r>
        <w:separator/>
      </w:r>
    </w:p>
  </w:footnote>
  <w:footnote w:type="continuationSeparator" w:id="0">
    <w:p w14:paraId="5963B998" w14:textId="77777777" w:rsidR="006017FC" w:rsidRDefault="006017FC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14:paraId="3E9A7D75" w14:textId="77777777" w:rsidTr="00FA00EE">
      <w:tc>
        <w:tcPr>
          <w:tcW w:w="4508" w:type="dxa"/>
        </w:tcPr>
        <w:p w14:paraId="74EAD888" w14:textId="08011C68" w:rsidR="00FA00EE" w:rsidRDefault="001C415E">
          <w:pPr>
            <w:pStyle w:val="Header"/>
          </w:pPr>
          <w:r>
            <w:t>ADHD Task Manager</w:t>
          </w:r>
        </w:p>
      </w:tc>
      <w:tc>
        <w:tcPr>
          <w:tcW w:w="4508" w:type="dxa"/>
        </w:tcPr>
        <w:p w14:paraId="7081CCCB" w14:textId="77777777" w:rsidR="00FA00EE" w:rsidRDefault="00FA00EE">
          <w:pPr>
            <w:pStyle w:val="Header"/>
          </w:pPr>
        </w:p>
      </w:tc>
    </w:tr>
    <w:tr w:rsidR="00FA00EE" w14:paraId="5B3B48D9" w14:textId="77777777" w:rsidTr="00FA00EE">
      <w:tc>
        <w:tcPr>
          <w:tcW w:w="4508" w:type="dxa"/>
        </w:tcPr>
        <w:p w14:paraId="47CBD921" w14:textId="2A14D35B" w:rsidR="00FA00EE" w:rsidRDefault="00FA00EE">
          <w:pPr>
            <w:pStyle w:val="Header"/>
          </w:pPr>
          <w:r>
            <w:t xml:space="preserve">Use-case Specification: </w:t>
          </w:r>
          <w:r w:rsidR="001C415E">
            <w:t>Create account</w:t>
          </w:r>
        </w:p>
      </w:tc>
      <w:tc>
        <w:tcPr>
          <w:tcW w:w="4508" w:type="dxa"/>
        </w:tcPr>
        <w:p w14:paraId="7255A8D8" w14:textId="77777777" w:rsidR="00FA00EE" w:rsidRDefault="00FA00EE">
          <w:pPr>
            <w:pStyle w:val="Header"/>
          </w:pPr>
          <w:r>
            <w:t>Date: &lt;dd/mm/</w:t>
          </w:r>
          <w:proofErr w:type="spellStart"/>
          <w:r>
            <w:t>yyyy</w:t>
          </w:r>
          <w:proofErr w:type="spellEnd"/>
          <w:r>
            <w:t>&gt;</w:t>
          </w:r>
        </w:p>
      </w:tc>
    </w:tr>
  </w:tbl>
  <w:p w14:paraId="0C6699B5" w14:textId="77777777"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1881836">
    <w:abstractNumId w:val="3"/>
  </w:num>
  <w:num w:numId="2" w16cid:durableId="1859006693">
    <w:abstractNumId w:val="0"/>
  </w:num>
  <w:num w:numId="3" w16cid:durableId="847600871">
    <w:abstractNumId w:val="2"/>
  </w:num>
  <w:num w:numId="4" w16cid:durableId="1020086616">
    <w:abstractNumId w:val="4"/>
  </w:num>
  <w:num w:numId="5" w16cid:durableId="1960799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B92"/>
    <w:rsid w:val="001C415E"/>
    <w:rsid w:val="00264DB2"/>
    <w:rsid w:val="003617B5"/>
    <w:rsid w:val="00423B72"/>
    <w:rsid w:val="004A6B92"/>
    <w:rsid w:val="006017FC"/>
    <w:rsid w:val="00695132"/>
    <w:rsid w:val="006C7787"/>
    <w:rsid w:val="007E1313"/>
    <w:rsid w:val="00835722"/>
    <w:rsid w:val="008B04A6"/>
    <w:rsid w:val="00900A42"/>
    <w:rsid w:val="009A20AB"/>
    <w:rsid w:val="009E2880"/>
    <w:rsid w:val="00AA2680"/>
    <w:rsid w:val="00C30076"/>
    <w:rsid w:val="00D21691"/>
    <w:rsid w:val="00D33C1A"/>
    <w:rsid w:val="00E43451"/>
    <w:rsid w:val="00ED3B74"/>
    <w:rsid w:val="00F31445"/>
    <w:rsid w:val="00F61FAF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E0EC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C4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C:\Users\jtuli\Downloads\Full Use Case Description Template(1).dotx</Template>
  <TotalTime>38</TotalTime>
  <Pages>2</Pages>
  <Words>350</Words>
  <Characters>2082</Characters>
  <Application>Microsoft Office Word</Application>
  <DocSecurity>0</DocSecurity>
  <Lines>34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Deepak Chand</cp:lastModifiedBy>
  <cp:revision>3</cp:revision>
  <dcterms:created xsi:type="dcterms:W3CDTF">2016-02-16T12:55:00Z</dcterms:created>
  <dcterms:modified xsi:type="dcterms:W3CDTF">2023-03-26T00:58:00Z</dcterms:modified>
</cp:coreProperties>
</file>